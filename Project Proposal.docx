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93" w:rsidRDefault="00747B04" w:rsidP="00747B04">
      <w:pPr>
        <w:pStyle w:val="Title"/>
        <w:ind w:left="720" w:firstLine="720"/>
      </w:pPr>
      <w:r>
        <w:t>Project Proposal</w:t>
      </w:r>
    </w:p>
    <w:p w:rsidR="00747B04" w:rsidRDefault="00747B04" w:rsidP="00747B04"/>
    <w:p w:rsidR="00747B04" w:rsidRDefault="00747B04" w:rsidP="00747B04">
      <w:r>
        <w:t xml:space="preserve">Building a membership portal, where users can sign in to view their membership status. User can register to create an account. </w:t>
      </w:r>
    </w:p>
    <w:p w:rsidR="00747B04" w:rsidRPr="00747B04" w:rsidRDefault="00747B04" w:rsidP="00747B04">
      <w:pPr>
        <w:rPr>
          <w:b/>
        </w:rPr>
      </w:pPr>
      <w:r w:rsidRPr="00747B04">
        <w:rPr>
          <w:b/>
        </w:rPr>
        <w:t>Home Page Design</w:t>
      </w:r>
    </w:p>
    <w:p w:rsidR="00747B04" w:rsidRPr="00747B04" w:rsidRDefault="00747B04" w:rsidP="00747B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144145</wp:posOffset>
                </wp:positionV>
                <wp:extent cx="4867275" cy="2952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82.5pt;margin-top:11.35pt;width:383.2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Menu Items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514350" cy="2952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8.25pt;margin-top:11.35pt;width:40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105525" cy="4552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6B79C" id="Rectangle 1" o:spid="_x0000_s1026" style="position:absolute;margin-left:0;margin-top:2.35pt;width:480.75pt;height:3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" fillcolor="white [3201]" strokecolor="black [3200]" strokeweight="1pt"/>
            </w:pict>
          </mc:Fallback>
        </mc:AlternateContent>
      </w:r>
    </w:p>
    <w:p w:rsidR="00747B04" w:rsidRDefault="00747B04" w:rsidP="00747B0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98BE8" wp14:editId="03492C69">
                <wp:simplePos x="0" y="0"/>
                <wp:positionH relativeFrom="column">
                  <wp:posOffset>161925</wp:posOffset>
                </wp:positionH>
                <wp:positionV relativeFrom="paragraph">
                  <wp:posOffset>4001770</wp:posOffset>
                </wp:positionV>
                <wp:extent cx="4867275" cy="2667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98BE8" id="Rounded Rectangle 8" o:spid="_x0000_s1028" style="position:absolute;margin-left:12.75pt;margin-top:315.1pt;width:383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3963670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89C9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2.1pt" to="483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391795</wp:posOffset>
                </wp:positionV>
                <wp:extent cx="5848350" cy="3467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Body Includes: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Sign in page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Registration fields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2pt;margin-top:30.85pt;width:460.5pt;height:27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" fillcolor="#5b9bd5 [3204]" strokecolor="#1f4d78 [1604]" strokeweight="1pt"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Body Includes: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>Sign in page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>Registration fields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258445</wp:posOffset>
                </wp:positionV>
                <wp:extent cx="61055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5AC7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35pt" to="479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sqtwEAAMMDAAAOAAAAZHJzL2Uyb0RvYy54bWysU8GO0zAQvSPxD5bvNGlXXaG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Default="00747B04" w:rsidP="00747B04"/>
    <w:p w:rsidR="00747B04" w:rsidRDefault="00747B04" w:rsidP="00747B04">
      <w:pPr>
        <w:tabs>
          <w:tab w:val="left" w:pos="1350"/>
        </w:tabs>
      </w:pPr>
      <w:r>
        <w:tab/>
      </w:r>
    </w:p>
    <w:p w:rsidR="00747B04" w:rsidRDefault="00747B04" w:rsidP="00747B04">
      <w:r>
        <w:br w:type="page"/>
      </w:r>
    </w:p>
    <w:p w:rsidR="00747B04" w:rsidRPr="00747B04" w:rsidRDefault="00747B04" w:rsidP="00747B04">
      <w:pPr>
        <w:rPr>
          <w:b/>
        </w:rPr>
      </w:pPr>
      <w:r>
        <w:rPr>
          <w:b/>
        </w:rPr>
        <w:lastRenderedPageBreak/>
        <w:t>Sign in Page</w:t>
      </w:r>
    </w:p>
    <w:p w:rsidR="00747B04" w:rsidRPr="00747B04" w:rsidRDefault="00747B04" w:rsidP="00747B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C37C6" wp14:editId="1834850B">
                <wp:simplePos x="0" y="0"/>
                <wp:positionH relativeFrom="column">
                  <wp:posOffset>1047750</wp:posOffset>
                </wp:positionH>
                <wp:positionV relativeFrom="paragraph">
                  <wp:posOffset>144145</wp:posOffset>
                </wp:positionV>
                <wp:extent cx="4867275" cy="2952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3C37C6" id="Rounded Rectangle 9" o:spid="_x0000_s1030" style="position:absolute;margin-left:82.5pt;margin-top:11.35pt;width:383.2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Menu Items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0AFDE" wp14:editId="13C7AC52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514350" cy="2952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0AFDE" id="Rounded Rectangle 10" o:spid="_x0000_s1031" style="position:absolute;margin-left:8.25pt;margin-top:11.35pt;width:40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A8301" wp14:editId="6FF0A68F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105525" cy="4552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2A53F" id="Rectangle 11" o:spid="_x0000_s1026" style="position:absolute;margin-left:0;margin-top:2.35pt;width:480.75pt;height:3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" fillcolor="white [3201]" strokecolor="black [3200]" strokeweight="1pt"/>
            </w:pict>
          </mc:Fallback>
        </mc:AlternateContent>
      </w:r>
    </w:p>
    <w:p w:rsidR="00747B04" w:rsidRDefault="00747B04" w:rsidP="00747B0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2BD0C" wp14:editId="7B8B745C">
                <wp:simplePos x="0" y="0"/>
                <wp:positionH relativeFrom="column">
                  <wp:posOffset>161925</wp:posOffset>
                </wp:positionH>
                <wp:positionV relativeFrom="paragraph">
                  <wp:posOffset>4001770</wp:posOffset>
                </wp:positionV>
                <wp:extent cx="4867275" cy="2667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2BD0C" id="Rounded Rectangle 12" o:spid="_x0000_s1032" style="position:absolute;margin-left:12.75pt;margin-top:315.1pt;width:383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BE921" wp14:editId="6E2B6CA1">
                <wp:simplePos x="0" y="0"/>
                <wp:positionH relativeFrom="column">
                  <wp:posOffset>0</wp:posOffset>
                </wp:positionH>
                <wp:positionV relativeFrom="paragraph">
                  <wp:posOffset>3963670</wp:posOffset>
                </wp:positionV>
                <wp:extent cx="6134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562AA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2.1pt" to="483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txuAEAAMUDAAAOAAAAZHJzL2Uyb0RvYy54bWysU8GOEzEMvSPxD1HudGZ20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34DEF" wp14:editId="1B017D9A">
                <wp:simplePos x="0" y="0"/>
                <wp:positionH relativeFrom="column">
                  <wp:posOffset>152400</wp:posOffset>
                </wp:positionH>
                <wp:positionV relativeFrom="paragraph">
                  <wp:posOffset>391795</wp:posOffset>
                </wp:positionV>
                <wp:extent cx="5848350" cy="3467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Body Includes: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Sign in page</w:t>
                            </w:r>
                            <w:r>
                              <w:t xml:space="preserve"> with 2 text boxes (Email and password)</w:t>
                            </w:r>
                          </w:p>
                          <w:p w:rsidR="00747B04" w:rsidRDefault="00953884" w:rsidP="00747B0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47B04">
                              <w:t xml:space="preserve"> button (Submit</w:t>
                            </w:r>
                            <w:r>
                              <w:t>)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4DEF" id="Rectangle 14" o:spid="_x0000_s1033" style="position:absolute;margin-left:12pt;margin-top:30.85pt;width:460.5pt;height:27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8X/ggIAAE4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" fillcolor="#5b9bd5 [3204]" strokecolor="#1f4d78 [1604]" strokeweight="1pt"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Body Includes: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>Sign in page</w:t>
                      </w:r>
                      <w:r>
                        <w:t xml:space="preserve"> with 2 text boxes (Email and password)</w:t>
                      </w:r>
                    </w:p>
                    <w:p w:rsidR="00747B04" w:rsidRDefault="00953884" w:rsidP="00747B04">
                      <w:pPr>
                        <w:jc w:val="center"/>
                      </w:pPr>
                      <w:r>
                        <w:t>1</w:t>
                      </w:r>
                      <w:r w:rsidR="00747B04">
                        <w:t xml:space="preserve"> button (Submit</w:t>
                      </w:r>
                      <w:r>
                        <w:t>)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C4421" wp14:editId="5A0E6EE4">
                <wp:simplePos x="0" y="0"/>
                <wp:positionH relativeFrom="column">
                  <wp:posOffset>-19051</wp:posOffset>
                </wp:positionH>
                <wp:positionV relativeFrom="paragraph">
                  <wp:posOffset>258445</wp:posOffset>
                </wp:positionV>
                <wp:extent cx="61055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1E67E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35pt" to="479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CMuAEAAMUDAAAOAAAAZHJzL2Uyb0RvYy54bWysU02PEzEMvSPxH6Lc6cxU6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747B04" w:rsidRDefault="00747B04" w:rsidP="00747B04">
      <w:pPr>
        <w:tabs>
          <w:tab w:val="left" w:pos="1350"/>
        </w:tabs>
      </w:pPr>
    </w:p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Pr="00747B04" w:rsidRDefault="00747B04" w:rsidP="00747B04"/>
    <w:p w:rsidR="00747B04" w:rsidRDefault="00747B04" w:rsidP="00747B04"/>
    <w:p w:rsidR="00747B04" w:rsidRDefault="00747B04" w:rsidP="00747B04">
      <w:pPr>
        <w:rPr>
          <w:b/>
        </w:rPr>
      </w:pPr>
      <w:r>
        <w:rPr>
          <w:b/>
        </w:rPr>
        <w:br/>
      </w:r>
    </w:p>
    <w:p w:rsidR="00747B04" w:rsidRDefault="00747B04" w:rsidP="00747B04">
      <w:r>
        <w:br w:type="page"/>
      </w:r>
    </w:p>
    <w:p w:rsidR="00747B04" w:rsidRPr="00747B04" w:rsidRDefault="00747B04" w:rsidP="00747B04">
      <w:pPr>
        <w:rPr>
          <w:b/>
        </w:rPr>
      </w:pPr>
      <w:r w:rsidRPr="00747B04">
        <w:rPr>
          <w:b/>
        </w:rPr>
        <w:lastRenderedPageBreak/>
        <w:t>Registration page</w:t>
      </w:r>
    </w:p>
    <w:p w:rsidR="00747B04" w:rsidRPr="00747B04" w:rsidRDefault="00747B04" w:rsidP="00747B0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3C37C6" wp14:editId="1834850B">
                <wp:simplePos x="0" y="0"/>
                <wp:positionH relativeFrom="column">
                  <wp:posOffset>1047750</wp:posOffset>
                </wp:positionH>
                <wp:positionV relativeFrom="paragraph">
                  <wp:posOffset>144145</wp:posOffset>
                </wp:positionV>
                <wp:extent cx="4867275" cy="2952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3C37C6" id="Rounded Rectangle 16" o:spid="_x0000_s1034" style="position:absolute;margin-left:82.5pt;margin-top:11.35pt;width:383.25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Menu Items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0AFDE" wp14:editId="13C7AC52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514350" cy="2952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0AFDE" id="Rounded Rectangle 17" o:spid="_x0000_s1035" style="position:absolute;margin-left:8.25pt;margin-top:11.35pt;width:40.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A8301" wp14:editId="6FF0A68F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105525" cy="4552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EFED" id="Rectangle 18" o:spid="_x0000_s1026" style="position:absolute;margin-left:0;margin-top:2.35pt;width:480.75pt;height:3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" fillcolor="white [3201]" strokecolor="black [3200]" strokeweight="1pt"/>
            </w:pict>
          </mc:Fallback>
        </mc:AlternateContent>
      </w:r>
    </w:p>
    <w:p w:rsidR="00747B04" w:rsidRDefault="00747B04" w:rsidP="00747B0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2BD0C" wp14:editId="7B8B745C">
                <wp:simplePos x="0" y="0"/>
                <wp:positionH relativeFrom="column">
                  <wp:posOffset>161925</wp:posOffset>
                </wp:positionH>
                <wp:positionV relativeFrom="paragraph">
                  <wp:posOffset>4001770</wp:posOffset>
                </wp:positionV>
                <wp:extent cx="4867275" cy="2667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2BD0C" id="Rounded Rectangle 19" o:spid="_x0000_s1036" style="position:absolute;margin-left:12.75pt;margin-top:315.1pt;width:383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BE921" wp14:editId="6E2B6CA1">
                <wp:simplePos x="0" y="0"/>
                <wp:positionH relativeFrom="column">
                  <wp:posOffset>0</wp:posOffset>
                </wp:positionH>
                <wp:positionV relativeFrom="paragraph">
                  <wp:posOffset>3963670</wp:posOffset>
                </wp:positionV>
                <wp:extent cx="61341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7C52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2.1pt" to="483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GPtwEAAMUDAAAOAAAAZHJzL2Uyb0RvYy54bWysU8GOEzEMvSPxD1HudGYKWq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34DEF" wp14:editId="1B017D9A">
                <wp:simplePos x="0" y="0"/>
                <wp:positionH relativeFrom="column">
                  <wp:posOffset>152400</wp:posOffset>
                </wp:positionH>
                <wp:positionV relativeFrom="paragraph">
                  <wp:posOffset>391795</wp:posOffset>
                </wp:positionV>
                <wp:extent cx="5848350" cy="3467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Body Includes: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Registration fields</w:t>
                            </w:r>
                          </w:p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 xml:space="preserve">age </w:t>
                            </w:r>
                            <w:r>
                              <w:t>includes 4</w:t>
                            </w:r>
                            <w:r>
                              <w:t xml:space="preserve"> text boxes (</w:t>
                            </w:r>
                            <w:r>
                              <w:t xml:space="preserve">First Name, Last Name, </w:t>
                            </w:r>
                            <w:r>
                              <w:t>Email and password)</w:t>
                            </w:r>
                          </w:p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1 button (Submit)</w:t>
                            </w:r>
                          </w:p>
                          <w:p w:rsidR="00953884" w:rsidRDefault="00953884" w:rsidP="00747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4DEF" id="Rectangle 21" o:spid="_x0000_s1037" style="position:absolute;margin-left:12pt;margin-top:30.85pt;width:460.5pt;height:27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" fillcolor="#5b9bd5 [3204]" strokecolor="#1f4d78 [1604]" strokeweight="1pt"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Body Includes: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>Registration fields</w:t>
                      </w:r>
                    </w:p>
                    <w:p w:rsidR="00953884" w:rsidRDefault="00953884" w:rsidP="00953884">
                      <w:pPr>
                        <w:jc w:val="center"/>
                      </w:pPr>
                      <w:r>
                        <w:t>P</w:t>
                      </w:r>
                      <w:r>
                        <w:t xml:space="preserve">age </w:t>
                      </w:r>
                      <w:r>
                        <w:t>includes 4</w:t>
                      </w:r>
                      <w:r>
                        <w:t xml:space="preserve"> text boxes (</w:t>
                      </w:r>
                      <w:r>
                        <w:t xml:space="preserve">First Name, Last Name, </w:t>
                      </w:r>
                      <w:r>
                        <w:t>Email and password)</w:t>
                      </w:r>
                    </w:p>
                    <w:p w:rsidR="00953884" w:rsidRDefault="00953884" w:rsidP="00953884">
                      <w:pPr>
                        <w:jc w:val="center"/>
                      </w:pPr>
                      <w:r>
                        <w:t>1 button (Submit)</w:t>
                      </w:r>
                    </w:p>
                    <w:p w:rsidR="00953884" w:rsidRDefault="00953884" w:rsidP="00747B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C4421" wp14:editId="5A0E6EE4">
                <wp:simplePos x="0" y="0"/>
                <wp:positionH relativeFrom="column">
                  <wp:posOffset>-19051</wp:posOffset>
                </wp:positionH>
                <wp:positionV relativeFrom="paragraph">
                  <wp:posOffset>258445</wp:posOffset>
                </wp:positionV>
                <wp:extent cx="61055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8BC2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35pt" to="479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747B04" w:rsidRDefault="00747B04">
      <w:r>
        <w:br w:type="page"/>
      </w:r>
    </w:p>
    <w:p w:rsidR="00747B04" w:rsidRPr="00953884" w:rsidRDefault="00747B04">
      <w:pPr>
        <w:rPr>
          <w:b/>
        </w:rPr>
      </w:pPr>
      <w:r w:rsidRPr="00953884">
        <w:rPr>
          <w:b/>
        </w:rPr>
        <w:lastRenderedPageBreak/>
        <w:t>Members Details Page</w:t>
      </w:r>
    </w:p>
    <w:p w:rsidR="00747B04" w:rsidRPr="00747B04" w:rsidRDefault="00747B04" w:rsidP="00747B04">
      <w:pPr>
        <w:rPr>
          <w:b/>
        </w:rPr>
      </w:pPr>
      <w:r w:rsidRPr="00747B04">
        <w:rPr>
          <w:b/>
        </w:rPr>
        <w:t>Registration page</w:t>
      </w:r>
    </w:p>
    <w:p w:rsidR="00747B04" w:rsidRPr="00747B04" w:rsidRDefault="00747B04" w:rsidP="00747B0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4D199" wp14:editId="2149D385">
                <wp:simplePos x="0" y="0"/>
                <wp:positionH relativeFrom="column">
                  <wp:posOffset>1047750</wp:posOffset>
                </wp:positionH>
                <wp:positionV relativeFrom="paragraph">
                  <wp:posOffset>144145</wp:posOffset>
                </wp:positionV>
                <wp:extent cx="4867275" cy="29527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E4D199" id="Rounded Rectangle 30" o:spid="_x0000_s1038" style="position:absolute;margin-left:82.5pt;margin-top:11.35pt;width:383.25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Menu Items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44F63" wp14:editId="5FA65A09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514350" cy="2952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44F63" id="Rounded Rectangle 31" o:spid="_x0000_s1039" style="position:absolute;margin-left:8.25pt;margin-top:11.35pt;width:40.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8F9A4" wp14:editId="1DEDD169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105525" cy="45529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C7A3E" id="Rectangle 32" o:spid="_x0000_s1026" style="position:absolute;margin-left:0;margin-top:2.35pt;width:480.75pt;height:35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" fillcolor="white [3201]" strokecolor="black [3200]" strokeweight="1pt"/>
            </w:pict>
          </mc:Fallback>
        </mc:AlternateContent>
      </w:r>
    </w:p>
    <w:p w:rsidR="00747B04" w:rsidRDefault="00747B04" w:rsidP="00747B0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9D24E" wp14:editId="2235B1B6">
                <wp:simplePos x="0" y="0"/>
                <wp:positionH relativeFrom="column">
                  <wp:posOffset>151678</wp:posOffset>
                </wp:positionH>
                <wp:positionV relativeFrom="paragraph">
                  <wp:posOffset>391476</wp:posOffset>
                </wp:positionV>
                <wp:extent cx="5848350" cy="624045"/>
                <wp:effectExtent l="0" t="0" r="1905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2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Body Includes: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Personal information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D24E" id="Rectangle 35" o:spid="_x0000_s1040" style="position:absolute;margin-left:11.95pt;margin-top:30.8pt;width:460.5pt;height:49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" fillcolor="#5b9bd5 [3204]" strokecolor="#1f4d78 [1604]" strokeweight="1pt"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Body Includes: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>Personal information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771E6" wp14:editId="32296CB5">
                <wp:simplePos x="0" y="0"/>
                <wp:positionH relativeFrom="column">
                  <wp:posOffset>161925</wp:posOffset>
                </wp:positionH>
                <wp:positionV relativeFrom="paragraph">
                  <wp:posOffset>4001770</wp:posOffset>
                </wp:positionV>
                <wp:extent cx="4867275" cy="26670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771E6" id="Rounded Rectangle 33" o:spid="_x0000_s1041" style="position:absolute;margin-left:12.75pt;margin-top:315.1pt;width:383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3C21A9" wp14:editId="6FE43C4A">
                <wp:simplePos x="0" y="0"/>
                <wp:positionH relativeFrom="column">
                  <wp:posOffset>0</wp:posOffset>
                </wp:positionH>
                <wp:positionV relativeFrom="paragraph">
                  <wp:posOffset>3963670</wp:posOffset>
                </wp:positionV>
                <wp:extent cx="61341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FAB9A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2.1pt" to="483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EF4F83" wp14:editId="77CA177F">
                <wp:simplePos x="0" y="0"/>
                <wp:positionH relativeFrom="column">
                  <wp:posOffset>-19051</wp:posOffset>
                </wp:positionH>
                <wp:positionV relativeFrom="paragraph">
                  <wp:posOffset>258445</wp:posOffset>
                </wp:positionV>
                <wp:extent cx="61055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987C2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35pt" to="479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747B04" w:rsidRPr="00747B04" w:rsidRDefault="00747B04" w:rsidP="00747B04">
      <w:pPr>
        <w:ind w:firstLine="720"/>
      </w:pPr>
    </w:p>
    <w:p w:rsidR="00953884" w:rsidRDefault="00747B0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151678</wp:posOffset>
                </wp:positionH>
                <wp:positionV relativeFrom="paragraph">
                  <wp:posOffset>412440</wp:posOffset>
                </wp:positionV>
                <wp:extent cx="5848350" cy="1490775"/>
                <wp:effectExtent l="0" t="0" r="1905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4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Membership status includes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 xml:space="preserve">Current status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active or inactive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Renewal 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2" style="position:absolute;margin-left:11.95pt;margin-top:32.5pt;width:460.5pt;height:11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" fillcolor="#5b9bd5 [3204]" strokecolor="#1f4d78 [1604]" strokeweight="1pt"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Membership status includes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 xml:space="preserve">Current status 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active or inactive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>Renewal Due date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953884" w:rsidRPr="00953884" w:rsidRDefault="00953884" w:rsidP="00953884">
      <w:pPr>
        <w:rPr>
          <w:b/>
        </w:rPr>
      </w:pPr>
      <w:r w:rsidRPr="00953884">
        <w:rPr>
          <w:b/>
        </w:rPr>
        <w:lastRenderedPageBreak/>
        <w:t>Members Details Page</w:t>
      </w:r>
    </w:p>
    <w:p w:rsidR="00953884" w:rsidRPr="00953884" w:rsidRDefault="00953884">
      <w:pPr>
        <w:rPr>
          <w:b/>
        </w:rPr>
      </w:pPr>
      <w:bookmarkStart w:id="0" w:name="_GoBack"/>
      <w:bookmarkEnd w:id="0"/>
      <w:r w:rsidRPr="00953884">
        <w:rPr>
          <w:b/>
        </w:rPr>
        <w:t>Registration Renewal Page</w:t>
      </w:r>
    </w:p>
    <w:p w:rsidR="00953884" w:rsidRPr="00747B04" w:rsidRDefault="00953884" w:rsidP="0095388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D56DB" wp14:editId="43EA13CF">
                <wp:simplePos x="0" y="0"/>
                <wp:positionH relativeFrom="column">
                  <wp:posOffset>1047750</wp:posOffset>
                </wp:positionH>
                <wp:positionV relativeFrom="paragraph">
                  <wp:posOffset>144145</wp:posOffset>
                </wp:positionV>
                <wp:extent cx="4867275" cy="2952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D56DB" id="Rounded Rectangle 48" o:spid="_x0000_s1043" style="position:absolute;margin-left:82.5pt;margin-top:11.35pt;width:383.25pt;height:23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53884" w:rsidRDefault="00953884" w:rsidP="00953884">
                      <w:pPr>
                        <w:jc w:val="center"/>
                      </w:pPr>
                      <w:r>
                        <w:t>Menu Items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6B69B" wp14:editId="4A9819F2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514350" cy="29527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6B69B" id="Rounded Rectangle 49" o:spid="_x0000_s1044" style="position:absolute;margin-left:8.25pt;margin-top:11.35pt;width:40.5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53884" w:rsidRDefault="00953884" w:rsidP="0095388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283740" wp14:editId="49DC6006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105525" cy="45529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0F1A1" id="Rectangle 50" o:spid="_x0000_s1026" style="position:absolute;margin-left:0;margin-top:2.35pt;width:480.75pt;height:35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" fillcolor="white [3201]" strokecolor="black [3200]" strokeweight="1pt"/>
            </w:pict>
          </mc:Fallback>
        </mc:AlternateContent>
      </w:r>
    </w:p>
    <w:p w:rsidR="00953884" w:rsidRDefault="00953884" w:rsidP="0095388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5CB4DA" wp14:editId="4D92CD89">
                <wp:simplePos x="0" y="0"/>
                <wp:positionH relativeFrom="column">
                  <wp:posOffset>151678</wp:posOffset>
                </wp:positionH>
                <wp:positionV relativeFrom="paragraph">
                  <wp:posOffset>391476</wp:posOffset>
                </wp:positionV>
                <wp:extent cx="5848350" cy="624045"/>
                <wp:effectExtent l="0" t="0" r="19050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2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Body Includes:</w:t>
                            </w:r>
                          </w:p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Personal information</w:t>
                            </w:r>
                          </w:p>
                          <w:p w:rsidR="00953884" w:rsidRDefault="00953884" w:rsidP="00953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B4DA" id="Rectangle 51" o:spid="_x0000_s1045" style="position:absolute;margin-left:11.95pt;margin-top:30.8pt;width:460.5pt;height:4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UBfwIAAE4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" fillcolor="#5b9bd5 [3204]" strokecolor="#1f4d78 [1604]" strokeweight="1pt">
                <v:textbox>
                  <w:txbxContent>
                    <w:p w:rsidR="00953884" w:rsidRDefault="00953884" w:rsidP="00953884">
                      <w:pPr>
                        <w:jc w:val="center"/>
                      </w:pPr>
                      <w:r>
                        <w:t>Body Includes:</w:t>
                      </w:r>
                    </w:p>
                    <w:p w:rsidR="00953884" w:rsidRDefault="00953884" w:rsidP="00953884">
                      <w:pPr>
                        <w:jc w:val="center"/>
                      </w:pPr>
                      <w:r>
                        <w:t>Personal information</w:t>
                      </w:r>
                    </w:p>
                    <w:p w:rsidR="00953884" w:rsidRDefault="00953884" w:rsidP="009538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3DF68" wp14:editId="27FE5C12">
                <wp:simplePos x="0" y="0"/>
                <wp:positionH relativeFrom="column">
                  <wp:posOffset>161925</wp:posOffset>
                </wp:positionH>
                <wp:positionV relativeFrom="paragraph">
                  <wp:posOffset>4001770</wp:posOffset>
                </wp:positionV>
                <wp:extent cx="4867275" cy="26670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3DF68" id="Rounded Rectangle 52" o:spid="_x0000_s1046" style="position:absolute;margin-left:12.75pt;margin-top:315.1pt;width:383.2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53884" w:rsidRDefault="00953884" w:rsidP="0095388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1ED65C" wp14:editId="0E126DA1">
                <wp:simplePos x="0" y="0"/>
                <wp:positionH relativeFrom="column">
                  <wp:posOffset>0</wp:posOffset>
                </wp:positionH>
                <wp:positionV relativeFrom="paragraph">
                  <wp:posOffset>3963670</wp:posOffset>
                </wp:positionV>
                <wp:extent cx="61341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48B3" id="Straight Connector 5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2.1pt" to="483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463AC" wp14:editId="6770A170">
                <wp:simplePos x="0" y="0"/>
                <wp:positionH relativeFrom="column">
                  <wp:posOffset>-19051</wp:posOffset>
                </wp:positionH>
                <wp:positionV relativeFrom="paragraph">
                  <wp:posOffset>258445</wp:posOffset>
                </wp:positionV>
                <wp:extent cx="61055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B091A" id="Straight Connector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35pt" to="479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V0uAEAAMUDAAAOAAAAZHJzL2Uyb0RvYy54bWysU8GOEzEMvSPxD1HudKYVXa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53884" w:rsidRPr="00747B04" w:rsidRDefault="00953884" w:rsidP="00953884">
      <w:pPr>
        <w:ind w:firstLine="720"/>
      </w:pPr>
    </w:p>
    <w:p w:rsidR="00953884" w:rsidRDefault="00953884" w:rsidP="0095388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E2B83" wp14:editId="5A083B05">
                <wp:simplePos x="0" y="0"/>
                <wp:positionH relativeFrom="column">
                  <wp:posOffset>151678</wp:posOffset>
                </wp:positionH>
                <wp:positionV relativeFrom="paragraph">
                  <wp:posOffset>412440</wp:posOffset>
                </wp:positionV>
                <wp:extent cx="5848350" cy="1490775"/>
                <wp:effectExtent l="0" t="0" r="19050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4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84" w:rsidRDefault="00953884" w:rsidP="00953884">
                            <w:pPr>
                              <w:jc w:val="center"/>
                            </w:pPr>
                            <w:r>
                              <w:t>Contains boxes to select Renew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E2B83" id="Rectangle 55" o:spid="_x0000_s1047" style="position:absolute;margin-left:11.95pt;margin-top:32.5pt;width:460.5pt;height:11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yJgQIAAE8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" fillcolor="#5b9bd5 [3204]" strokecolor="#1f4d78 [1604]" strokeweight="1pt">
                <v:textbox>
                  <w:txbxContent>
                    <w:p w:rsidR="00953884" w:rsidRDefault="00953884" w:rsidP="00953884">
                      <w:pPr>
                        <w:jc w:val="center"/>
                      </w:pPr>
                      <w:r>
                        <w:t>Contains boxes to select Renew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747B04" w:rsidRPr="00747B04" w:rsidRDefault="00747B04" w:rsidP="00747B04">
      <w:pPr>
        <w:rPr>
          <w:b/>
        </w:rPr>
      </w:pPr>
      <w:r>
        <w:rPr>
          <w:b/>
        </w:rPr>
        <w:lastRenderedPageBreak/>
        <w:t xml:space="preserve">Contact </w:t>
      </w:r>
      <w:proofErr w:type="gramStart"/>
      <w:r>
        <w:rPr>
          <w:b/>
        </w:rPr>
        <w:t>Us</w:t>
      </w:r>
      <w:proofErr w:type="gramEnd"/>
      <w:r w:rsidRPr="00747B04">
        <w:rPr>
          <w:b/>
        </w:rPr>
        <w:t xml:space="preserve"> page</w:t>
      </w:r>
    </w:p>
    <w:p w:rsidR="00747B04" w:rsidRPr="00747B04" w:rsidRDefault="00747B04" w:rsidP="00747B0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4D199" wp14:editId="2149D385">
                <wp:simplePos x="0" y="0"/>
                <wp:positionH relativeFrom="column">
                  <wp:posOffset>1047750</wp:posOffset>
                </wp:positionH>
                <wp:positionV relativeFrom="paragraph">
                  <wp:posOffset>144145</wp:posOffset>
                </wp:positionV>
                <wp:extent cx="4867275" cy="29527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E4D199" id="Rounded Rectangle 23" o:spid="_x0000_s1048" style="position:absolute;margin-left:82.5pt;margin-top:11.35pt;width:383.2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Menu Items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44F63" wp14:editId="5FA65A09">
                <wp:simplePos x="0" y="0"/>
                <wp:positionH relativeFrom="column">
                  <wp:posOffset>104775</wp:posOffset>
                </wp:positionH>
                <wp:positionV relativeFrom="paragraph">
                  <wp:posOffset>144145</wp:posOffset>
                </wp:positionV>
                <wp:extent cx="514350" cy="2952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44F63" id="Rounded Rectangle 24" o:spid="_x0000_s1049" style="position:absolute;margin-left:8.25pt;margin-top:11.35pt;width:40.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8F9A4" wp14:editId="1DEDD169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105525" cy="4552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5B0D2" id="Rectangle 25" o:spid="_x0000_s1026" style="position:absolute;margin-left:0;margin-top:2.35pt;width:480.75pt;height:3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" fillcolor="white [3201]" strokecolor="black [3200]" strokeweight="1pt"/>
            </w:pict>
          </mc:Fallback>
        </mc:AlternateContent>
      </w:r>
    </w:p>
    <w:p w:rsidR="00747B04" w:rsidRDefault="00747B04" w:rsidP="00747B0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771E6" wp14:editId="32296CB5">
                <wp:simplePos x="0" y="0"/>
                <wp:positionH relativeFrom="column">
                  <wp:posOffset>161925</wp:posOffset>
                </wp:positionH>
                <wp:positionV relativeFrom="paragraph">
                  <wp:posOffset>4001770</wp:posOffset>
                </wp:positionV>
                <wp:extent cx="4867275" cy="2667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771E6" id="Rounded Rectangle 26" o:spid="_x0000_s1050" style="position:absolute;margin-left:12.75pt;margin-top:315.1pt;width:383.2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3C21A9" wp14:editId="6FE43C4A">
                <wp:simplePos x="0" y="0"/>
                <wp:positionH relativeFrom="column">
                  <wp:posOffset>0</wp:posOffset>
                </wp:positionH>
                <wp:positionV relativeFrom="paragraph">
                  <wp:posOffset>3963670</wp:posOffset>
                </wp:positionV>
                <wp:extent cx="61341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6A66B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2.1pt" to="483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9D24E" wp14:editId="2235B1B6">
                <wp:simplePos x="0" y="0"/>
                <wp:positionH relativeFrom="column">
                  <wp:posOffset>152400</wp:posOffset>
                </wp:positionH>
                <wp:positionV relativeFrom="paragraph">
                  <wp:posOffset>391795</wp:posOffset>
                </wp:positionV>
                <wp:extent cx="5848350" cy="34671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Body Includes: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  <w:r>
                              <w:t>Registration fields</w:t>
                            </w:r>
                          </w:p>
                          <w:p w:rsidR="00747B04" w:rsidRDefault="00747B04" w:rsidP="00747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D24E" id="Rectangle 28" o:spid="_x0000_s1051" style="position:absolute;margin-left:12pt;margin-top:30.85pt;width:460.5pt;height:27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" fillcolor="#5b9bd5 [3204]" strokecolor="#1f4d78 [1604]" strokeweight="1pt">
                <v:textbox>
                  <w:txbxContent>
                    <w:p w:rsidR="00747B04" w:rsidRDefault="00747B04" w:rsidP="00747B04">
                      <w:pPr>
                        <w:jc w:val="center"/>
                      </w:pPr>
                      <w:r>
                        <w:t>Body Includes: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  <w:r>
                        <w:t>Registration fields</w:t>
                      </w:r>
                    </w:p>
                    <w:p w:rsidR="00747B04" w:rsidRDefault="00747B04" w:rsidP="00747B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F4F83" wp14:editId="77CA177F">
                <wp:simplePos x="0" y="0"/>
                <wp:positionH relativeFrom="column">
                  <wp:posOffset>-19051</wp:posOffset>
                </wp:positionH>
                <wp:positionV relativeFrom="paragraph">
                  <wp:posOffset>258445</wp:posOffset>
                </wp:positionV>
                <wp:extent cx="610552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CCDF7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35pt" to="479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zvuAEAAMU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747B04" w:rsidRPr="00747B04" w:rsidRDefault="00747B04" w:rsidP="00747B04">
      <w:pPr>
        <w:ind w:firstLine="720"/>
      </w:pPr>
    </w:p>
    <w:p w:rsidR="00747B04" w:rsidRPr="00747B04" w:rsidRDefault="00747B04" w:rsidP="00747B04">
      <w:pPr>
        <w:ind w:firstLine="720"/>
      </w:pPr>
    </w:p>
    <w:sectPr w:rsidR="00747B04" w:rsidRPr="0074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BA1" w:rsidRDefault="00517BA1" w:rsidP="00747B04">
      <w:pPr>
        <w:spacing w:after="0" w:line="240" w:lineRule="auto"/>
      </w:pPr>
      <w:r>
        <w:separator/>
      </w:r>
    </w:p>
  </w:endnote>
  <w:endnote w:type="continuationSeparator" w:id="0">
    <w:p w:rsidR="00517BA1" w:rsidRDefault="00517BA1" w:rsidP="0074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BA1" w:rsidRDefault="00517BA1" w:rsidP="00747B04">
      <w:pPr>
        <w:spacing w:after="0" w:line="240" w:lineRule="auto"/>
      </w:pPr>
      <w:r>
        <w:separator/>
      </w:r>
    </w:p>
  </w:footnote>
  <w:footnote w:type="continuationSeparator" w:id="0">
    <w:p w:rsidR="00517BA1" w:rsidRDefault="00517BA1" w:rsidP="00747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04"/>
    <w:rsid w:val="001973BC"/>
    <w:rsid w:val="00517BA1"/>
    <w:rsid w:val="00542A70"/>
    <w:rsid w:val="00747B04"/>
    <w:rsid w:val="00953884"/>
    <w:rsid w:val="00E8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8155"/>
  <w15:chartTrackingRefBased/>
  <w15:docId w15:val="{B2471865-F96C-4A43-A2E4-778AA25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4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B04"/>
  </w:style>
  <w:style w:type="paragraph" w:styleId="Footer">
    <w:name w:val="footer"/>
    <w:basedOn w:val="Normal"/>
    <w:link w:val="FooterChar"/>
    <w:uiPriority w:val="99"/>
    <w:unhideWhenUsed/>
    <w:rsid w:val="0074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FDBB2412</Template>
  <TotalTime>13</TotalTime>
  <Pages>6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Health Authority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Suman eHS</dc:creator>
  <cp:keywords/>
  <dc:description/>
  <cp:lastModifiedBy>Bhandari, Suman eHS</cp:lastModifiedBy>
  <cp:revision>1</cp:revision>
  <dcterms:created xsi:type="dcterms:W3CDTF">2020-02-28T17:55:00Z</dcterms:created>
  <dcterms:modified xsi:type="dcterms:W3CDTF">2020-02-28T18:08:00Z</dcterms:modified>
</cp:coreProperties>
</file>